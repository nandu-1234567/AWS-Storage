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2"/>
              <w:szCs w:val="5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E398B834-ADB6-4A13-B134-8712FE49A285}"/>
            <w:text/>
          </w:sdtPr>
          <w:sdtContent>
            <w:p w:rsidR="00D77E3B" w:rsidRDefault="00D23983">
              <w:pPr>
                <w:pStyle w:val="Publishwithline"/>
              </w:pPr>
              <w:proofErr w:type="gramStart"/>
              <w:r w:rsidRPr="00D23983">
                <w:rPr>
                  <w:color w:val="FF0000"/>
                  <w:sz w:val="52"/>
                  <w:szCs w:val="52"/>
                </w:rPr>
                <w:t>AWS  STORAGE</w:t>
              </w:r>
              <w:proofErr w:type="gramEnd"/>
              <w:r w:rsidRPr="00D23983">
                <w:rPr>
                  <w:color w:val="FF0000"/>
                  <w:sz w:val="52"/>
                  <w:szCs w:val="52"/>
                </w:rPr>
                <w:t xml:space="preserve"> GATEWAY</w:t>
              </w:r>
            </w:p>
          </w:sdtContent>
        </w:sdt>
        <w:p w:rsidR="00D77E3B" w:rsidRDefault="00D77E3B">
          <w:pPr>
            <w:pStyle w:val="underline"/>
          </w:pPr>
        </w:p>
        <w:p w:rsidR="00D77E3B" w:rsidRDefault="00D77E3B">
          <w:pPr>
            <w:pStyle w:val="PadderBetweenControlandBody"/>
          </w:pPr>
        </w:p>
      </w:sdtContent>
    </w:sdt>
    <w:p w:rsidR="00D23983" w:rsidRDefault="00D23983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23983">
        <w:rPr>
          <w:color w:val="7030A0"/>
          <w:sz w:val="36"/>
          <w:szCs w:val="36"/>
        </w:rPr>
        <w:t xml:space="preserve">Storage </w:t>
      </w:r>
      <w:proofErr w:type="gramStart"/>
      <w:r w:rsidRPr="00D23983">
        <w:rPr>
          <w:color w:val="7030A0"/>
          <w:sz w:val="36"/>
          <w:szCs w:val="36"/>
        </w:rPr>
        <w:t>Gateway :</w:t>
      </w:r>
      <w:proofErr w:type="gramEnd"/>
      <w:r>
        <w:rPr>
          <w:sz w:val="36"/>
          <w:szCs w:val="36"/>
        </w:rPr>
        <w:t xml:space="preserve"> </w:t>
      </w:r>
      <w:r w:rsidRPr="00D23983">
        <w:rPr>
          <w:rFonts w:ascii="Arial" w:hAnsi="Arial" w:cs="Arial"/>
          <w:color w:val="0A0A0A"/>
          <w:sz w:val="36"/>
          <w:szCs w:val="36"/>
          <w:shd w:val="clear" w:color="auto" w:fill="FFFFFF"/>
        </w:rPr>
        <w:t>AWS Storage Gateway is </w:t>
      </w:r>
      <w:r w:rsidRPr="00D23983">
        <w:rPr>
          <w:sz w:val="36"/>
          <w:szCs w:val="36"/>
        </w:rPr>
        <w:t>a hybrid cloud storage service that connects your on-premises applications and infrastructure to scalable, cost-effective AWS cloud storage</w:t>
      </w:r>
      <w:r w:rsidRPr="00D23983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D23983" w:rsidRPr="00D23983" w:rsidRDefault="00D23983">
      <w:pPr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  <w:proofErr w:type="gramStart"/>
      <w:r w:rsidRPr="00D23983">
        <w:rPr>
          <w:rFonts w:ascii="Arial" w:hAnsi="Arial" w:cs="Arial"/>
          <w:color w:val="7030A0"/>
          <w:sz w:val="36"/>
          <w:szCs w:val="36"/>
          <w:shd w:val="clear" w:color="auto" w:fill="FFFFFF"/>
        </w:rPr>
        <w:t>Types :</w:t>
      </w:r>
      <w:proofErr w:type="gramEnd"/>
    </w:p>
    <w:p w:rsidR="00D23983" w:rsidRPr="00D23983" w:rsidRDefault="00D23983" w:rsidP="00D23983">
      <w:pPr>
        <w:shd w:val="clear" w:color="auto" w:fill="FFFFFF"/>
        <w:spacing w:line="360" w:lineRule="atLeast"/>
        <w:rPr>
          <w:rFonts w:ascii="Arial" w:eastAsia="Times New Roman" w:hAnsi="Arial" w:cs="Arial"/>
          <w:color w:val="00B050"/>
          <w:sz w:val="36"/>
          <w:szCs w:val="36"/>
        </w:rPr>
      </w:pPr>
      <w:r w:rsidRPr="00D23983">
        <w:rPr>
          <w:rFonts w:ascii="Arial" w:eastAsia="Times New Roman" w:hAnsi="Arial" w:cs="Arial"/>
          <w:color w:val="00B050"/>
          <w:sz w:val="36"/>
          <w:szCs w:val="36"/>
        </w:rPr>
        <w:t xml:space="preserve">File </w:t>
      </w:r>
      <w:proofErr w:type="gramStart"/>
      <w:r w:rsidRPr="00D23983">
        <w:rPr>
          <w:rFonts w:ascii="Arial" w:eastAsia="Times New Roman" w:hAnsi="Arial" w:cs="Arial"/>
          <w:color w:val="00B050"/>
          <w:sz w:val="36"/>
          <w:szCs w:val="36"/>
        </w:rPr>
        <w:t>Gateway :</w:t>
      </w:r>
      <w:proofErr w:type="gramEnd"/>
    </w:p>
    <w:p w:rsidR="00D23983" w:rsidRPr="00D23983" w:rsidRDefault="00D23983" w:rsidP="00D23983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0A0A0A"/>
          <w:sz w:val="36"/>
          <w:szCs w:val="36"/>
        </w:rPr>
        <w:t>File Gateway acts as a file server for your on-premises applications. It supports two primary types: </w:t>
      </w:r>
    </w:p>
    <w:p w:rsidR="00D23983" w:rsidRPr="00D23983" w:rsidRDefault="00D23983" w:rsidP="00D23983">
      <w:pPr>
        <w:numPr>
          <w:ilvl w:val="2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C0504D" w:themeColor="accent2"/>
          <w:sz w:val="36"/>
          <w:szCs w:val="36"/>
        </w:rPr>
        <w:t>Purpose:</w:t>
      </w:r>
      <w:r w:rsidRPr="00D23983">
        <w:rPr>
          <w:rFonts w:ascii="Arial" w:eastAsia="Times New Roman" w:hAnsi="Arial" w:cs="Arial"/>
          <w:color w:val="0A0A0A"/>
          <w:sz w:val="36"/>
          <w:szCs w:val="36"/>
        </w:rPr>
        <w:t> Stores files as objects in Amazon S3 using standard file protocols (SMB and NFS). It is ideal for data lakes, backups, and hybrid cloud workflows.</w:t>
      </w:r>
    </w:p>
    <w:p w:rsidR="00D23983" w:rsidRPr="00D23983" w:rsidRDefault="00D23983" w:rsidP="00D23983">
      <w:pPr>
        <w:numPr>
          <w:ilvl w:val="2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C0504D" w:themeColor="accent2"/>
          <w:sz w:val="36"/>
          <w:szCs w:val="36"/>
        </w:rPr>
        <w:t>Access:</w:t>
      </w:r>
      <w:r w:rsidRPr="00D23983">
        <w:rPr>
          <w:rFonts w:ascii="Arial" w:eastAsia="Times New Roman" w:hAnsi="Arial" w:cs="Arial"/>
          <w:color w:val="0A0A0A"/>
          <w:sz w:val="36"/>
          <w:szCs w:val="36"/>
        </w:rPr>
        <w:t> Presents a file system mount point to clients. The most recently used data is cached locally for low-latency access.</w:t>
      </w:r>
    </w:p>
    <w:p w:rsidR="00D23983" w:rsidRPr="00D23983" w:rsidRDefault="00D23983" w:rsidP="00D23983">
      <w:pPr>
        <w:numPr>
          <w:ilvl w:val="2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C0504D" w:themeColor="accent2"/>
          <w:sz w:val="36"/>
          <w:szCs w:val="36"/>
        </w:rPr>
        <w:t>Object storage:</w:t>
      </w:r>
      <w:r w:rsidRPr="00D23983">
        <w:rPr>
          <w:rFonts w:ascii="Arial" w:eastAsia="Times New Roman" w:hAnsi="Arial" w:cs="Arial"/>
          <w:color w:val="0A0A0A"/>
          <w:sz w:val="36"/>
          <w:szCs w:val="36"/>
        </w:rPr>
        <w:t> Files are stored as native Amazon S3 objects, allowing you to manage them with S3 features like lifecycle policies and cross-region replication.</w:t>
      </w:r>
    </w:p>
    <w:p w:rsidR="00D23983" w:rsidRPr="00D23983" w:rsidRDefault="00D23983" w:rsidP="00D23983">
      <w:pPr>
        <w:shd w:val="clear" w:color="auto" w:fill="FFFFFF"/>
        <w:spacing w:line="360" w:lineRule="atLeast"/>
        <w:rPr>
          <w:rFonts w:ascii="Arial" w:eastAsia="Times New Roman" w:hAnsi="Arial" w:cs="Arial"/>
          <w:color w:val="00B050"/>
          <w:sz w:val="36"/>
          <w:szCs w:val="36"/>
        </w:rPr>
      </w:pPr>
      <w:r w:rsidRPr="00D23983">
        <w:rPr>
          <w:rFonts w:ascii="Arial" w:eastAsia="Times New Roman" w:hAnsi="Arial" w:cs="Arial"/>
          <w:color w:val="00B050"/>
          <w:sz w:val="36"/>
          <w:szCs w:val="36"/>
        </w:rPr>
        <w:t xml:space="preserve">Volume </w:t>
      </w:r>
      <w:proofErr w:type="gramStart"/>
      <w:r w:rsidRPr="00D23983">
        <w:rPr>
          <w:rFonts w:ascii="Arial" w:eastAsia="Times New Roman" w:hAnsi="Arial" w:cs="Arial"/>
          <w:color w:val="00B050"/>
          <w:sz w:val="36"/>
          <w:szCs w:val="36"/>
        </w:rPr>
        <w:t>Gateway :</w:t>
      </w:r>
      <w:proofErr w:type="gramEnd"/>
    </w:p>
    <w:p w:rsidR="00D23983" w:rsidRPr="00D23983" w:rsidRDefault="00D23983" w:rsidP="00D23983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0A0A0A"/>
          <w:sz w:val="36"/>
          <w:szCs w:val="36"/>
        </w:rPr>
        <w:t xml:space="preserve">This type of gateway presents your on-premises applications with </w:t>
      </w:r>
      <w:proofErr w:type="spellStart"/>
      <w:r w:rsidRPr="00D23983">
        <w:rPr>
          <w:rFonts w:ascii="Arial" w:eastAsia="Times New Roman" w:hAnsi="Arial" w:cs="Arial"/>
          <w:color w:val="0A0A0A"/>
          <w:sz w:val="36"/>
          <w:szCs w:val="36"/>
        </w:rPr>
        <w:t>iSCSI</w:t>
      </w:r>
      <w:proofErr w:type="spellEnd"/>
      <w:r w:rsidRPr="00D23983">
        <w:rPr>
          <w:rFonts w:ascii="Arial" w:eastAsia="Times New Roman" w:hAnsi="Arial" w:cs="Arial"/>
          <w:color w:val="0A0A0A"/>
          <w:sz w:val="36"/>
          <w:szCs w:val="36"/>
        </w:rPr>
        <w:t xml:space="preserve"> block storage volumes. It operates in two different modes: </w:t>
      </w:r>
    </w:p>
    <w:p w:rsidR="00D23983" w:rsidRPr="00D23983" w:rsidRDefault="00D23983" w:rsidP="00D23983">
      <w:pPr>
        <w:numPr>
          <w:ilvl w:val="0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C0504D" w:themeColor="accent2"/>
          <w:sz w:val="36"/>
          <w:szCs w:val="36"/>
        </w:rPr>
      </w:pPr>
      <w:r w:rsidRPr="00D23983">
        <w:rPr>
          <w:rFonts w:ascii="Arial" w:eastAsia="Times New Roman" w:hAnsi="Arial" w:cs="Arial"/>
          <w:color w:val="C0504D" w:themeColor="accent2"/>
          <w:sz w:val="36"/>
          <w:szCs w:val="36"/>
        </w:rPr>
        <w:t>Cached volumes:</w:t>
      </w:r>
    </w:p>
    <w:p w:rsidR="00D23983" w:rsidRPr="00D23983" w:rsidRDefault="00D23983" w:rsidP="00D23983">
      <w:pPr>
        <w:numPr>
          <w:ilvl w:val="1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FFC000"/>
          <w:sz w:val="36"/>
          <w:szCs w:val="36"/>
        </w:rPr>
        <w:t>How it works</w:t>
      </w:r>
      <w:r w:rsidRPr="00D23983">
        <w:rPr>
          <w:rFonts w:ascii="Arial" w:eastAsia="Times New Roman" w:hAnsi="Arial" w:cs="Arial"/>
          <w:color w:val="0A0A0A"/>
          <w:sz w:val="36"/>
          <w:szCs w:val="36"/>
        </w:rPr>
        <w:t>: Your primary data is stored in Amazon S3, while a local cache stores a copy of your most frequently accessed data.</w:t>
      </w:r>
    </w:p>
    <w:p w:rsidR="00D23983" w:rsidRPr="00D23983" w:rsidRDefault="00D23983" w:rsidP="00D23983">
      <w:pPr>
        <w:numPr>
          <w:ilvl w:val="1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FFC000"/>
          <w:sz w:val="36"/>
          <w:szCs w:val="36"/>
        </w:rPr>
        <w:t>Best for:</w:t>
      </w:r>
      <w:r w:rsidRPr="00D23983">
        <w:rPr>
          <w:rFonts w:ascii="Arial" w:eastAsia="Times New Roman" w:hAnsi="Arial" w:cs="Arial"/>
          <w:color w:val="0A0A0A"/>
          <w:sz w:val="36"/>
          <w:szCs w:val="36"/>
        </w:rPr>
        <w:t> Cost savings on primary storage and providing fast access to frequently used data.</w:t>
      </w:r>
    </w:p>
    <w:p w:rsidR="00D23983" w:rsidRPr="00D23983" w:rsidRDefault="00D23983" w:rsidP="00D23983">
      <w:pPr>
        <w:numPr>
          <w:ilvl w:val="0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C0504D" w:themeColor="accent2"/>
          <w:sz w:val="36"/>
          <w:szCs w:val="36"/>
        </w:rPr>
      </w:pPr>
      <w:r w:rsidRPr="00D23983">
        <w:rPr>
          <w:rFonts w:ascii="Arial" w:eastAsia="Times New Roman" w:hAnsi="Arial" w:cs="Arial"/>
          <w:color w:val="C0504D" w:themeColor="accent2"/>
          <w:sz w:val="36"/>
          <w:szCs w:val="36"/>
        </w:rPr>
        <w:t>Stored volumes:</w:t>
      </w:r>
    </w:p>
    <w:p w:rsidR="00D23983" w:rsidRPr="00D23983" w:rsidRDefault="00D23983" w:rsidP="00D23983">
      <w:pPr>
        <w:numPr>
          <w:ilvl w:val="1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FFC000"/>
          <w:sz w:val="36"/>
          <w:szCs w:val="36"/>
        </w:rPr>
        <w:t>How it works:</w:t>
      </w:r>
      <w:r w:rsidRPr="00D23983">
        <w:rPr>
          <w:rFonts w:ascii="Arial" w:eastAsia="Times New Roman" w:hAnsi="Arial" w:cs="Arial"/>
          <w:color w:val="0A0A0A"/>
          <w:sz w:val="36"/>
          <w:szCs w:val="36"/>
        </w:rPr>
        <w:t xml:space="preserve"> Your primary data is stored locally </w:t>
      </w:r>
      <w:proofErr w:type="gramStart"/>
      <w:r w:rsidRPr="00D23983">
        <w:rPr>
          <w:rFonts w:ascii="Arial" w:eastAsia="Times New Roman" w:hAnsi="Arial" w:cs="Arial"/>
          <w:color w:val="0A0A0A"/>
          <w:sz w:val="36"/>
          <w:szCs w:val="36"/>
        </w:rPr>
        <w:t>on-premises,</w:t>
      </w:r>
      <w:proofErr w:type="gramEnd"/>
      <w:r w:rsidRPr="00D23983">
        <w:rPr>
          <w:rFonts w:ascii="Arial" w:eastAsia="Times New Roman" w:hAnsi="Arial" w:cs="Arial"/>
          <w:color w:val="0A0A0A"/>
          <w:sz w:val="36"/>
          <w:szCs w:val="36"/>
        </w:rPr>
        <w:t xml:space="preserve"> and an asynchronous backup is created as a point-in-time snapshot in Amazon S3.</w:t>
      </w:r>
    </w:p>
    <w:p w:rsidR="00D23983" w:rsidRDefault="00D23983" w:rsidP="00D23983">
      <w:pPr>
        <w:numPr>
          <w:ilvl w:val="1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FFC000"/>
          <w:sz w:val="36"/>
          <w:szCs w:val="36"/>
        </w:rPr>
        <w:t>Best for:</w:t>
      </w:r>
      <w:r w:rsidRPr="00D23983">
        <w:rPr>
          <w:rFonts w:ascii="Arial" w:eastAsia="Times New Roman" w:hAnsi="Arial" w:cs="Arial"/>
          <w:color w:val="0A0A0A"/>
          <w:sz w:val="36"/>
          <w:szCs w:val="36"/>
        </w:rPr>
        <w:t> Applications that need low-latency access to their entire dataset. The snapshots can be used for disaster recovery or migration to Amazon EC2.</w:t>
      </w:r>
    </w:p>
    <w:p w:rsidR="00D23983" w:rsidRPr="00D23983" w:rsidRDefault="00D23983" w:rsidP="00D23983">
      <w:pPr>
        <w:shd w:val="clear" w:color="auto" w:fill="FFFFFF"/>
        <w:spacing w:before="450" w:after="240" w:line="360" w:lineRule="atLeast"/>
        <w:rPr>
          <w:rFonts w:ascii="Arial" w:eastAsia="Times New Roman" w:hAnsi="Arial" w:cs="Arial"/>
          <w:color w:val="C0504D" w:themeColor="accent2"/>
          <w:sz w:val="36"/>
          <w:szCs w:val="36"/>
        </w:rPr>
      </w:pPr>
      <w:r w:rsidRPr="00D23983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Tape </w:t>
      </w:r>
      <w:proofErr w:type="gramStart"/>
      <w:r w:rsidRPr="00D23983">
        <w:rPr>
          <w:rFonts w:ascii="Arial" w:eastAsia="Times New Roman" w:hAnsi="Arial" w:cs="Arial"/>
          <w:color w:val="C0504D" w:themeColor="accent2"/>
          <w:sz w:val="36"/>
          <w:szCs w:val="36"/>
        </w:rPr>
        <w:t>Gateway :</w:t>
      </w:r>
      <w:proofErr w:type="gramEnd"/>
    </w:p>
    <w:p w:rsidR="00D23983" w:rsidRDefault="00D23983" w:rsidP="00D23983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23983">
        <w:rPr>
          <w:rFonts w:ascii="Arial" w:eastAsia="Times New Roman" w:hAnsi="Arial" w:cs="Arial"/>
          <w:color w:val="0A0A0A"/>
          <w:sz w:val="36"/>
          <w:szCs w:val="36"/>
        </w:rPr>
        <w:t>Tape Gateway replaces physical tape libraries with a cloud-based Virtual Tape Library (VTL), which can reduce the cost and complexity of your backup strategy.</w:t>
      </w:r>
    </w:p>
    <w:p w:rsidR="005E5A65" w:rsidRPr="00D83F9F" w:rsidRDefault="00D83F9F" w:rsidP="00D23983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7030A0"/>
          <w:sz w:val="40"/>
          <w:szCs w:val="40"/>
        </w:rPr>
      </w:pPr>
      <w:r w:rsidRPr="00D83F9F">
        <w:rPr>
          <w:rFonts w:ascii="Arial" w:eastAsia="Times New Roman" w:hAnsi="Arial" w:cs="Arial"/>
          <w:color w:val="7030A0"/>
          <w:sz w:val="40"/>
          <w:szCs w:val="40"/>
        </w:rPr>
        <w:t xml:space="preserve">EXAMPLE </w:t>
      </w:r>
      <w:proofErr w:type="gramStart"/>
      <w:r w:rsidRPr="00D83F9F">
        <w:rPr>
          <w:rFonts w:ascii="Arial" w:eastAsia="Times New Roman" w:hAnsi="Arial" w:cs="Arial"/>
          <w:color w:val="7030A0"/>
          <w:sz w:val="40"/>
          <w:szCs w:val="40"/>
        </w:rPr>
        <w:t>SCENARIO :</w:t>
      </w:r>
      <w:proofErr w:type="gramEnd"/>
    </w:p>
    <w:p w:rsidR="00D23983" w:rsidRDefault="005E5A65" w:rsidP="005E5A65">
      <w:pPr>
        <w:shd w:val="clear" w:color="auto" w:fill="FFFFFF"/>
        <w:tabs>
          <w:tab w:val="left" w:pos="11370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margin-left:219.75pt;margin-top:18.2pt;width:395.25pt;height:202.35pt;z-index:251658240" adj="246,8422">
            <v:textbox>
              <w:txbxContent>
                <w:p w:rsidR="005E5A65" w:rsidRDefault="005E5A65"/>
              </w:txbxContent>
            </v:textbox>
          </v:shape>
        </w:pict>
      </w:r>
      <w:r>
        <w:rPr>
          <w:rFonts w:ascii="Arial" w:eastAsia="Times New Roman" w:hAnsi="Arial" w:cs="Arial"/>
          <w:color w:val="0A0A0A"/>
          <w:sz w:val="36"/>
          <w:szCs w:val="36"/>
        </w:rPr>
        <w:tab/>
        <w:t>AWS</w:t>
      </w:r>
    </w:p>
    <w:p w:rsidR="005E5A65" w:rsidRDefault="005E5A65" w:rsidP="00CE304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79.25pt;margin-top:31.5pt;width:49.5pt;height:58.5pt;z-index:251661312">
            <v:textbox>
              <w:txbxContent>
                <w:p w:rsidR="005E5A65" w:rsidRPr="005E5A65" w:rsidRDefault="005E5A65">
                  <w:pPr>
                    <w:rPr>
                      <w:sz w:val="24"/>
                      <w:szCs w:val="24"/>
                    </w:rPr>
                  </w:pPr>
                  <w:r w:rsidRPr="005E5A65">
                    <w:rPr>
                      <w:sz w:val="24"/>
                      <w:szCs w:val="24"/>
                    </w:rPr>
                    <w:t>VAULT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28" type="#_x0000_t202" style="position:absolute;margin-left:365.25pt;margin-top:31.5pt;width:60pt;height:58.5pt;z-index:251660288">
            <v:textbox>
              <w:txbxContent>
                <w:p w:rsidR="005E5A65" w:rsidRPr="005E5A65" w:rsidRDefault="005E5A65">
                  <w:pPr>
                    <w:rPr>
                      <w:sz w:val="24"/>
                      <w:szCs w:val="24"/>
                    </w:rPr>
                  </w:pPr>
                  <w:r w:rsidRPr="005E5A65">
                    <w:rPr>
                      <w:sz w:val="24"/>
                      <w:szCs w:val="24"/>
                    </w:rPr>
                    <w:t>WEB SERVER2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27" type="#_x0000_t202" style="position:absolute;margin-left:291pt;margin-top:31.5pt;width:57.75pt;height:58.5pt;z-index:251659264">
            <v:textbox>
              <w:txbxContent>
                <w:p w:rsidR="005E5A65" w:rsidRPr="005E5A65" w:rsidRDefault="005E5A65">
                  <w:pPr>
                    <w:rPr>
                      <w:sz w:val="24"/>
                      <w:szCs w:val="24"/>
                    </w:rPr>
                  </w:pPr>
                  <w:r w:rsidRPr="005E5A65">
                    <w:rPr>
                      <w:sz w:val="24"/>
                      <w:szCs w:val="24"/>
                    </w:rPr>
                    <w:t>WEB SERVER1</w:t>
                  </w:r>
                </w:p>
              </w:txbxContent>
            </v:textbox>
          </v:shape>
        </w:pict>
      </w:r>
    </w:p>
    <w:p w:rsidR="005E5A65" w:rsidRDefault="005E5A65" w:rsidP="00CE304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5E5A65" w:rsidRDefault="005E5A65" w:rsidP="00CE304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5E5A65" w:rsidRDefault="005E5A65" w:rsidP="00CE304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5E5A65" w:rsidRDefault="005E5A65" w:rsidP="005E5A65">
      <w:pPr>
        <w:shd w:val="clear" w:color="auto" w:fill="FFFFFF"/>
        <w:tabs>
          <w:tab w:val="left" w:pos="11340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ab/>
        <w:t>CLOUD</w:t>
      </w:r>
    </w:p>
    <w:p w:rsidR="00D83F9F" w:rsidRDefault="00D83F9F" w:rsidP="005E5A65">
      <w:pPr>
        <w:shd w:val="clear" w:color="auto" w:fill="FFFFFF"/>
        <w:tabs>
          <w:tab w:val="left" w:pos="11340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D83F9F" w:rsidRDefault="00D83F9F" w:rsidP="005E5A65">
      <w:pPr>
        <w:shd w:val="clear" w:color="auto" w:fill="FFFFFF"/>
        <w:tabs>
          <w:tab w:val="left" w:pos="11340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32" type="#_x0000_t106" style="position:absolute;margin-left:516pt;margin-top:9pt;width:125.25pt;height:95.25pt;z-index:251664384">
            <v:textbox>
              <w:txbxContent>
                <w:p w:rsidR="00D83F9F" w:rsidRDefault="00D83F9F"/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30" type="#_x0000_t202" style="position:absolute;margin-left:211.5pt;margin-top:27pt;width:125.25pt;height:77.25pt;z-index:251662336">
            <v:textbox>
              <w:txbxContent>
                <w:p w:rsidR="00D83F9F" w:rsidRDefault="00D83F9F"/>
              </w:txbxContent>
            </v:textbox>
          </v:shape>
        </w:pict>
      </w:r>
    </w:p>
    <w:p w:rsidR="00D83F9F" w:rsidRDefault="00D83F9F" w:rsidP="00D83F9F">
      <w:pPr>
        <w:shd w:val="clear" w:color="auto" w:fill="FFFFFF"/>
        <w:tabs>
          <w:tab w:val="left" w:pos="7695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34" type="#_x0000_t202" style="position:absolute;margin-left:252pt;margin-top:15.05pt;width:43.5pt;height:39pt;z-index:251666432">
            <v:textbox>
              <w:txbxContent>
                <w:p w:rsidR="00D83F9F" w:rsidRPr="00D83F9F" w:rsidRDefault="00D83F9F">
                  <w:pPr>
                    <w:rPr>
                      <w:sz w:val="24"/>
                      <w:szCs w:val="24"/>
                    </w:rPr>
                  </w:pPr>
                  <w:r w:rsidRPr="00D83F9F">
                    <w:rPr>
                      <w:sz w:val="24"/>
                      <w:szCs w:val="24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color w:val="0A0A0A"/>
          <w:sz w:val="36"/>
          <w:szCs w:val="36"/>
        </w:rPr>
        <w:tab/>
        <w:t>ONBOARDING</w:t>
      </w:r>
    </w:p>
    <w:p w:rsidR="005E5A65" w:rsidRDefault="00D83F9F" w:rsidP="00CE304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36.75pt;margin-top:4.5pt;width:179.25pt;height:1.5pt;flip:y;z-index:251665408" o:connectortype="straight">
            <v:stroke endarrow="block"/>
          </v:shape>
        </w:pict>
      </w:r>
    </w:p>
    <w:p w:rsidR="005E5A65" w:rsidRDefault="00D83F9F" w:rsidP="00D83F9F">
      <w:pPr>
        <w:shd w:val="clear" w:color="auto" w:fill="FFFFFF"/>
        <w:tabs>
          <w:tab w:val="left" w:pos="4665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ab/>
      </w:r>
    </w:p>
    <w:p w:rsidR="00D83F9F" w:rsidRDefault="00D83F9F" w:rsidP="00D83F9F">
      <w:pPr>
        <w:shd w:val="clear" w:color="auto" w:fill="FFFFFF"/>
        <w:tabs>
          <w:tab w:val="left" w:pos="4665"/>
          <w:tab w:val="left" w:pos="11295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                                        ON- PREMISES</w:t>
      </w:r>
      <w:r>
        <w:rPr>
          <w:rFonts w:ascii="Arial" w:eastAsia="Times New Roman" w:hAnsi="Arial" w:cs="Arial"/>
          <w:color w:val="0A0A0A"/>
          <w:sz w:val="36"/>
          <w:szCs w:val="36"/>
        </w:rPr>
        <w:tab/>
        <w:t>CLOUD</w:t>
      </w:r>
    </w:p>
    <w:p w:rsidR="00D83F9F" w:rsidRDefault="00D83F9F" w:rsidP="00CE304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E3046">
        <w:rPr>
          <w:rFonts w:ascii="Arial" w:eastAsia="Times New Roman" w:hAnsi="Arial" w:cs="Arial"/>
          <w:color w:val="0A0A0A"/>
          <w:sz w:val="36"/>
          <w:szCs w:val="36"/>
        </w:rPr>
        <w:t xml:space="preserve">Go to </w:t>
      </w:r>
      <w:hyperlink r:id="rId6" w:history="1">
        <w:r w:rsidRPr="00CE3046">
          <w:rPr>
            <w:rStyle w:val="Hyperlink"/>
            <w:rFonts w:ascii="Arial" w:eastAsia="Times New Roman" w:hAnsi="Arial" w:cs="Arial"/>
            <w:sz w:val="36"/>
            <w:szCs w:val="36"/>
          </w:rPr>
          <w:t>https://aws.amazon.com</w:t>
        </w:r>
      </w:hyperlink>
      <w:r w:rsidRPr="00CE3046">
        <w:rPr>
          <w:rFonts w:ascii="Arial" w:eastAsia="Times New Roman" w:hAnsi="Arial" w:cs="Arial"/>
          <w:color w:val="0A0A0A"/>
          <w:sz w:val="36"/>
          <w:szCs w:val="36"/>
        </w:rPr>
        <w:t>.</w:t>
      </w:r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Go to console home </w:t>
      </w:r>
      <w:proofErr w:type="spellStart"/>
      <w:r>
        <w:rPr>
          <w:rFonts w:ascii="Arial" w:eastAsia="Times New Roman" w:hAnsi="Arial" w:cs="Arial"/>
          <w:color w:val="0A0A0A"/>
          <w:sz w:val="36"/>
          <w:szCs w:val="36"/>
        </w:rPr>
        <w:t>nd</w:t>
      </w:r>
      <w:proofErr w:type="spellEnd"/>
      <w:r>
        <w:rPr>
          <w:rFonts w:ascii="Arial" w:eastAsia="Times New Roman" w:hAnsi="Arial" w:cs="Arial"/>
          <w:color w:val="0A0A0A"/>
          <w:sz w:val="36"/>
          <w:szCs w:val="36"/>
        </w:rPr>
        <w:t xml:space="preserve"> click on EC2.</w:t>
      </w:r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The </w:t>
      </w:r>
      <w:proofErr w:type="gramStart"/>
      <w:r>
        <w:rPr>
          <w:rFonts w:ascii="Arial" w:eastAsia="Times New Roman" w:hAnsi="Arial" w:cs="Arial"/>
          <w:color w:val="0A0A0A"/>
          <w:sz w:val="36"/>
          <w:szCs w:val="36"/>
        </w:rPr>
        <w:t>page is open then click</w:t>
      </w:r>
      <w:proofErr w:type="gramEnd"/>
      <w:r>
        <w:rPr>
          <w:rFonts w:ascii="Arial" w:eastAsia="Times New Roman" w:hAnsi="Arial" w:cs="Arial"/>
          <w:color w:val="0A0A0A"/>
          <w:sz w:val="36"/>
          <w:szCs w:val="36"/>
        </w:rPr>
        <w:t xml:space="preserve"> on launch instance.</w:t>
      </w:r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Enter web server name : Web server</w:t>
      </w:r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AMI : </w:t>
      </w:r>
      <w:proofErr w:type="spellStart"/>
      <w:r>
        <w:rPr>
          <w:rFonts w:ascii="Arial" w:eastAsia="Times New Roman" w:hAnsi="Arial" w:cs="Arial"/>
          <w:color w:val="0A0A0A"/>
          <w:sz w:val="36"/>
          <w:szCs w:val="36"/>
        </w:rPr>
        <w:t>ubuntu</w:t>
      </w:r>
      <w:proofErr w:type="spellEnd"/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Select instance type.</w:t>
      </w:r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Create new key pair name as Springkey2025julykey.</w:t>
      </w:r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Then select number of instances :2</w:t>
      </w:r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Then click on launch instance.</w:t>
      </w:r>
    </w:p>
    <w:p w:rsidR="00CE3046" w:rsidRDefault="00CE3046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Go to console page and search AWS backup </w:t>
      </w:r>
      <w:proofErr w:type="gramStart"/>
      <w:r>
        <w:rPr>
          <w:rFonts w:ascii="Arial" w:eastAsia="Times New Roman" w:hAnsi="Arial" w:cs="Arial"/>
          <w:color w:val="0A0A0A"/>
          <w:sz w:val="36"/>
          <w:szCs w:val="36"/>
        </w:rPr>
        <w:t xml:space="preserve">plan </w:t>
      </w:r>
      <w:r w:rsidR="00EF1854">
        <w:rPr>
          <w:rFonts w:ascii="Arial" w:eastAsia="Times New Roman" w:hAnsi="Arial" w:cs="Arial"/>
          <w:color w:val="0A0A0A"/>
          <w:sz w:val="36"/>
          <w:szCs w:val="36"/>
        </w:rPr>
        <w:t xml:space="preserve"> in</w:t>
      </w:r>
      <w:proofErr w:type="gramEnd"/>
      <w:r w:rsidR="00EF1854">
        <w:rPr>
          <w:rFonts w:ascii="Arial" w:eastAsia="Times New Roman" w:hAnsi="Arial" w:cs="Arial"/>
          <w:color w:val="0A0A0A"/>
          <w:sz w:val="36"/>
          <w:szCs w:val="36"/>
        </w:rPr>
        <w:t xml:space="preserve"> search bar .</w:t>
      </w:r>
    </w:p>
    <w:p w:rsidR="00EF1854" w:rsidRDefault="00EF1854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 page is open then click on create backup plan.</w:t>
      </w:r>
    </w:p>
    <w:p w:rsidR="00EF1854" w:rsidRDefault="00EF1854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Backup plan </w:t>
      </w:r>
      <w:proofErr w:type="gramStart"/>
      <w:r>
        <w:rPr>
          <w:rFonts w:ascii="Arial" w:eastAsia="Times New Roman" w:hAnsi="Arial" w:cs="Arial"/>
          <w:color w:val="0A0A0A"/>
          <w:sz w:val="36"/>
          <w:szCs w:val="36"/>
        </w:rPr>
        <w:t>options :</w:t>
      </w:r>
      <w:proofErr w:type="gramEnd"/>
      <w:r>
        <w:rPr>
          <w:rFonts w:ascii="Arial" w:eastAsia="Times New Roman" w:hAnsi="Arial" w:cs="Arial"/>
          <w:color w:val="0A0A0A"/>
          <w:sz w:val="36"/>
          <w:szCs w:val="36"/>
        </w:rPr>
        <w:t xml:space="preserve"> Build a new plan.</w:t>
      </w:r>
    </w:p>
    <w:p w:rsidR="00EF1854" w:rsidRDefault="00EF1854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Backup plan name :Backupplan101</w:t>
      </w:r>
    </w:p>
    <w:p w:rsidR="00EF1854" w:rsidRDefault="00EF1854" w:rsidP="00CE304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Rule name :rule101</w:t>
      </w:r>
    </w:p>
    <w:p w:rsidR="00EF1854" w:rsidRPr="00EF1854" w:rsidRDefault="00EF1854" w:rsidP="00EF1854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EF1854">
        <w:rPr>
          <w:rFonts w:ascii="Arial" w:eastAsia="Times New Roman" w:hAnsi="Arial" w:cs="Arial"/>
          <w:color w:val="0A0A0A"/>
          <w:sz w:val="36"/>
          <w:szCs w:val="36"/>
        </w:rPr>
        <w:t>Then click on create new backup vault.</w:t>
      </w:r>
    </w:p>
    <w:p w:rsidR="00EF1854" w:rsidRPr="00EF1854" w:rsidRDefault="00EF1854" w:rsidP="00EF1854">
      <w:pPr>
        <w:pStyle w:val="ListParagraph"/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EF1854">
        <w:rPr>
          <w:rFonts w:ascii="Arial" w:eastAsia="Times New Roman" w:hAnsi="Arial" w:cs="Arial"/>
          <w:color w:val="0A0A0A"/>
          <w:sz w:val="36"/>
          <w:szCs w:val="36"/>
        </w:rPr>
        <w:t>Vault name : Myvault101</w:t>
      </w:r>
    </w:p>
    <w:p w:rsidR="00EF1854" w:rsidRPr="00EF1854" w:rsidRDefault="00EF1854" w:rsidP="00EF1854">
      <w:pPr>
        <w:pStyle w:val="ListParagraph"/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EF1854">
        <w:rPr>
          <w:rFonts w:ascii="Arial" w:eastAsia="Times New Roman" w:hAnsi="Arial" w:cs="Arial"/>
          <w:color w:val="0A0A0A"/>
          <w:sz w:val="36"/>
          <w:szCs w:val="36"/>
        </w:rPr>
        <w:t>Vault type : Backup Vault</w:t>
      </w:r>
    </w:p>
    <w:p w:rsidR="00EF1854" w:rsidRPr="00EF1854" w:rsidRDefault="00EF1854" w:rsidP="00EF1854">
      <w:pPr>
        <w:pStyle w:val="ListParagraph"/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EF1854">
        <w:rPr>
          <w:rFonts w:ascii="Arial" w:eastAsia="Times New Roman" w:hAnsi="Arial" w:cs="Arial"/>
          <w:color w:val="0A0A0A"/>
          <w:sz w:val="36"/>
          <w:szCs w:val="36"/>
        </w:rPr>
        <w:t>Encryption key :default</w:t>
      </w:r>
    </w:p>
    <w:p w:rsidR="00EF1854" w:rsidRPr="00EF1854" w:rsidRDefault="00EF1854" w:rsidP="00EF1854">
      <w:pPr>
        <w:pStyle w:val="ListParagraph"/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EF1854">
        <w:rPr>
          <w:rFonts w:ascii="Arial" w:eastAsia="Times New Roman" w:hAnsi="Arial" w:cs="Arial"/>
          <w:color w:val="0A0A0A"/>
          <w:sz w:val="36"/>
          <w:szCs w:val="36"/>
        </w:rPr>
        <w:t>Then click on create vault.</w:t>
      </w:r>
    </w:p>
    <w:p w:rsidR="00CE3046" w:rsidRDefault="00EF1854" w:rsidP="00EF1854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Backup Frequency : Daily</w:t>
      </w:r>
    </w:p>
    <w:p w:rsidR="00EF1854" w:rsidRDefault="006125C8" w:rsidP="00EF1854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Start within : 8 hours</w:t>
      </w:r>
    </w:p>
    <w:p w:rsidR="006125C8" w:rsidRDefault="006125C8" w:rsidP="00EF1854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Complete within : 7 days</w:t>
      </w:r>
    </w:p>
    <w:p w:rsidR="006125C8" w:rsidRDefault="006125C8" w:rsidP="00EF1854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Then click on create plan.</w:t>
      </w:r>
    </w:p>
    <w:p w:rsidR="006125C8" w:rsidRDefault="006125C8" w:rsidP="00EF1854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Next Resource Selection info page is open.</w:t>
      </w:r>
    </w:p>
    <w:p w:rsidR="006125C8" w:rsidRDefault="006125C8" w:rsidP="00EF1854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proofErr w:type="spellStart"/>
      <w:r>
        <w:rPr>
          <w:rFonts w:ascii="Arial" w:eastAsia="Times New Roman" w:hAnsi="Arial" w:cs="Arial"/>
          <w:color w:val="0A0A0A"/>
          <w:sz w:val="36"/>
          <w:szCs w:val="36"/>
        </w:rPr>
        <w:t>Assinment</w:t>
      </w:r>
      <w:proofErr w:type="spellEnd"/>
      <w:r>
        <w:rPr>
          <w:rFonts w:ascii="Arial" w:eastAsia="Times New Roman" w:hAnsi="Arial" w:cs="Arial"/>
          <w:color w:val="0A0A0A"/>
          <w:sz w:val="36"/>
          <w:szCs w:val="36"/>
        </w:rPr>
        <w:t xml:space="preserve"> name : Assign 101</w:t>
      </w:r>
    </w:p>
    <w:p w:rsidR="006125C8" w:rsidRDefault="006125C8" w:rsidP="00EF1854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IAM role : Default role</w:t>
      </w:r>
    </w:p>
    <w:p w:rsidR="006125C8" w:rsidRDefault="006125C8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Resource selection : Include specific resource types</w:t>
      </w:r>
    </w:p>
    <w:p w:rsidR="006125C8" w:rsidRDefault="006125C8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Instance IDs : Select 2 instances</w:t>
      </w:r>
    </w:p>
    <w:p w:rsidR="006125C8" w:rsidRDefault="006125C8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Then click on assign resources.</w:t>
      </w:r>
    </w:p>
    <w:p w:rsidR="006125C8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Next go to console page then search storage gateway in search bar.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Then the page is open then click on create gateway.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Gateway name : </w:t>
      </w:r>
      <w:proofErr w:type="spellStart"/>
      <w:r>
        <w:rPr>
          <w:rFonts w:ascii="Arial" w:eastAsia="Times New Roman" w:hAnsi="Arial" w:cs="Arial"/>
          <w:color w:val="0A0A0A"/>
          <w:sz w:val="36"/>
          <w:szCs w:val="36"/>
        </w:rPr>
        <w:t>MyStoragegateway</w:t>
      </w:r>
      <w:proofErr w:type="spellEnd"/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Gateway type :Amazon S3 Gateway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Host platform : Amazon EC2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Launch EC2 instance : Use default settings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Key </w:t>
      </w:r>
      <w:proofErr w:type="gramStart"/>
      <w:r>
        <w:rPr>
          <w:rFonts w:ascii="Arial" w:eastAsia="Times New Roman" w:hAnsi="Arial" w:cs="Arial"/>
          <w:color w:val="0A0A0A"/>
          <w:sz w:val="36"/>
          <w:szCs w:val="36"/>
        </w:rPr>
        <w:t>pair :</w:t>
      </w:r>
      <w:proofErr w:type="gramEnd"/>
      <w:r>
        <w:rPr>
          <w:rFonts w:ascii="Arial" w:eastAsia="Times New Roman" w:hAnsi="Arial" w:cs="Arial"/>
          <w:color w:val="0A0A0A"/>
          <w:sz w:val="36"/>
          <w:szCs w:val="36"/>
        </w:rPr>
        <w:t xml:space="preserve"> Springkey2025julykey.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Click on launch instance.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Then click on next.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Connection : </w:t>
      </w:r>
      <w:proofErr w:type="spellStart"/>
      <w:r>
        <w:rPr>
          <w:rFonts w:ascii="Arial" w:eastAsia="Times New Roman" w:hAnsi="Arial" w:cs="Arial"/>
          <w:color w:val="0A0A0A"/>
          <w:sz w:val="36"/>
          <w:szCs w:val="36"/>
        </w:rPr>
        <w:t>Ip</w:t>
      </w:r>
      <w:proofErr w:type="spellEnd"/>
      <w:r>
        <w:rPr>
          <w:rFonts w:ascii="Arial" w:eastAsia="Times New Roman" w:hAnsi="Arial" w:cs="Arial"/>
          <w:color w:val="0A0A0A"/>
          <w:sz w:val="36"/>
          <w:szCs w:val="36"/>
        </w:rPr>
        <w:t xml:space="preserve"> address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IP address :34.224.21.223</w:t>
      </w:r>
    </w:p>
    <w:p w:rsidR="0032699E" w:rsidRDefault="0032699E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Service endpoint : publicly accessible</w:t>
      </w:r>
    </w:p>
    <w:p w:rsidR="0032699E" w:rsidRDefault="005E5A65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Then click on next.</w:t>
      </w:r>
    </w:p>
    <w:p w:rsidR="005E5A65" w:rsidRDefault="005E5A65" w:rsidP="006125C8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Click activate gateway.</w:t>
      </w:r>
    </w:p>
    <w:p w:rsidR="00D23983" w:rsidRDefault="005E5A65" w:rsidP="005E5A65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After that click on configure.</w:t>
      </w:r>
    </w:p>
    <w:p w:rsidR="005E5A65" w:rsidRDefault="005E5A65" w:rsidP="005E5A65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In </w:t>
      </w:r>
      <w:proofErr w:type="spellStart"/>
      <w:r>
        <w:rPr>
          <w:rFonts w:ascii="Arial" w:eastAsia="Times New Roman" w:hAnsi="Arial" w:cs="Arial"/>
          <w:color w:val="0A0A0A"/>
          <w:sz w:val="36"/>
          <w:szCs w:val="36"/>
        </w:rPr>
        <w:t>mystoragegateway</w:t>
      </w:r>
      <w:proofErr w:type="spellEnd"/>
      <w:r>
        <w:rPr>
          <w:rFonts w:ascii="Arial" w:eastAsia="Times New Roman" w:hAnsi="Arial" w:cs="Arial"/>
          <w:color w:val="0A0A0A"/>
          <w:sz w:val="36"/>
          <w:szCs w:val="36"/>
        </w:rPr>
        <w:t xml:space="preserve"> page click on file shares.</w:t>
      </w:r>
    </w:p>
    <w:p w:rsidR="005E5A65" w:rsidRDefault="005E5A65" w:rsidP="005E5A65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Select </w:t>
      </w:r>
      <w:proofErr w:type="spellStart"/>
      <w:r>
        <w:rPr>
          <w:rFonts w:ascii="Arial" w:eastAsia="Times New Roman" w:hAnsi="Arial" w:cs="Arial"/>
          <w:color w:val="0A0A0A"/>
          <w:sz w:val="36"/>
          <w:szCs w:val="36"/>
        </w:rPr>
        <w:t>Mystoragegateway</w:t>
      </w:r>
      <w:proofErr w:type="spellEnd"/>
      <w:r>
        <w:rPr>
          <w:rFonts w:ascii="Arial" w:eastAsia="Times New Roman" w:hAnsi="Arial" w:cs="Arial"/>
          <w:color w:val="0A0A0A"/>
          <w:sz w:val="36"/>
          <w:szCs w:val="36"/>
        </w:rPr>
        <w:t>.</w:t>
      </w:r>
    </w:p>
    <w:p w:rsidR="005E5A65" w:rsidRDefault="005E5A65" w:rsidP="005E5A65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Share protocol : NFS</w:t>
      </w:r>
    </w:p>
    <w:p w:rsidR="005E5A65" w:rsidRDefault="005E5A65" w:rsidP="005E5A65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Then create a S3 bucket.</w:t>
      </w:r>
    </w:p>
    <w:p w:rsidR="005E5A65" w:rsidRPr="005E5A65" w:rsidRDefault="005E5A65" w:rsidP="005E5A65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>Then click on create file share.</w:t>
      </w:r>
    </w:p>
    <w:sectPr w:rsidR="005E5A65" w:rsidRPr="005E5A65" w:rsidSect="00D77E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B7270"/>
    <w:multiLevelType w:val="hybridMultilevel"/>
    <w:tmpl w:val="EDBE2E5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17B00372"/>
    <w:multiLevelType w:val="multilevel"/>
    <w:tmpl w:val="C7C4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17559"/>
    <w:multiLevelType w:val="hybridMultilevel"/>
    <w:tmpl w:val="053C49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9CF491E"/>
    <w:multiLevelType w:val="hybridMultilevel"/>
    <w:tmpl w:val="3D42842C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4">
    <w:nsid w:val="6475350C"/>
    <w:multiLevelType w:val="multilevel"/>
    <w:tmpl w:val="451A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856859"/>
    <w:multiLevelType w:val="hybridMultilevel"/>
    <w:tmpl w:val="EB0832A6"/>
    <w:lvl w:ilvl="0" w:tplc="0409000F">
      <w:start w:val="1"/>
      <w:numFmt w:val="decimal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D23983"/>
    <w:rsid w:val="002D6F6A"/>
    <w:rsid w:val="0032699E"/>
    <w:rsid w:val="005E5A65"/>
    <w:rsid w:val="006125C8"/>
    <w:rsid w:val="00CE3046"/>
    <w:rsid w:val="00D145D9"/>
    <w:rsid w:val="00D23983"/>
    <w:rsid w:val="00D77E3B"/>
    <w:rsid w:val="00D83F9F"/>
    <w:rsid w:val="00EF1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6" type="callout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D77E3B"/>
  </w:style>
  <w:style w:type="paragraph" w:styleId="Heading1">
    <w:name w:val="heading 1"/>
    <w:basedOn w:val="Normal"/>
    <w:next w:val="Normal"/>
    <w:uiPriority w:val="5"/>
    <w:qFormat/>
    <w:rsid w:val="00D77E3B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D77E3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D77E3B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D77E3B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D77E3B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D77E3B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D77E3B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D77E3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D77E3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D77E3B"/>
    <w:rPr>
      <w:color w:val="808080"/>
    </w:rPr>
  </w:style>
  <w:style w:type="paragraph" w:customStyle="1" w:styleId="Account">
    <w:name w:val="Account"/>
    <w:semiHidden/>
    <w:rsid w:val="00D77E3B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D77E3B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D77E3B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D77E3B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D77E3B"/>
    <w:rPr>
      <w:i/>
      <w:iCs/>
    </w:rPr>
  </w:style>
  <w:style w:type="character" w:styleId="Strong">
    <w:name w:val="Strong"/>
    <w:basedOn w:val="DefaultParagraphFont"/>
    <w:uiPriority w:val="22"/>
    <w:qFormat/>
    <w:rsid w:val="00D77E3B"/>
    <w:rPr>
      <w:b/>
      <w:bCs/>
    </w:rPr>
  </w:style>
  <w:style w:type="paragraph" w:customStyle="1" w:styleId="underline">
    <w:name w:val="underline"/>
    <w:semiHidden/>
    <w:rsid w:val="00D77E3B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D77E3B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D239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83"/>
    <w:rPr>
      <w:rFonts w:ascii="Tahoma" w:hAnsi="Tahoma" w:cs="Tahoma"/>
      <w:sz w:val="16"/>
      <w:szCs w:val="16"/>
    </w:rPr>
  </w:style>
  <w:style w:type="character" w:customStyle="1" w:styleId="vkekvd">
    <w:name w:val="vkekvd"/>
    <w:basedOn w:val="DefaultParagraphFont"/>
    <w:rsid w:val="00D23983"/>
  </w:style>
  <w:style w:type="character" w:customStyle="1" w:styleId="t286pc">
    <w:name w:val="t286pc"/>
    <w:basedOn w:val="DefaultParagraphFont"/>
    <w:rsid w:val="00D23983"/>
  </w:style>
  <w:style w:type="character" w:styleId="Hyperlink">
    <w:name w:val="Hyperlink"/>
    <w:basedOn w:val="DefaultParagraphFont"/>
    <w:uiPriority w:val="99"/>
    <w:semiHidden/>
    <w:rsid w:val="00CE30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18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21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179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48B5"/>
    <w:rsid w:val="000A6707"/>
    <w:rsid w:val="00F1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8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AWS  STORAGE GATEWAY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E398B834-ADB6-4A13-B134-8712FE49A285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65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2025-08-23T13:03:00Z</dcterms:created>
  <dcterms:modified xsi:type="dcterms:W3CDTF">2025-08-23T14:08:00Z</dcterms:modified>
</cp:coreProperties>
</file>